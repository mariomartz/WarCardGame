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:rsidTr="001A0EAB">
        <w:trPr>
          <w:trHeight w:val="237"/>
        </w:trPr>
        <w:tc>
          <w:tcPr>
            <w:tcW w:w="4077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</w:tbl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Pr="000B549D">
        <w:rPr>
          <w:rFonts w:ascii="Arial" w:hAnsi="Arial" w:cs="Arial"/>
          <w:b/>
        </w:rPr>
        <w:t>.</w:t>
      </w:r>
    </w:p>
    <w:p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:rsidR="001A0EAB" w:rsidRDefault="0009010B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E000F1">
        <w:trPr>
          <w:tblHeader/>
        </w:trPr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E000F1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:rsidR="001A0EAB" w:rsidRDefault="001A0EAB" w:rsidP="00E40BEF">
            <w:pPr>
              <w:tabs>
                <w:tab w:val="left" w:pos="720"/>
                <w:tab w:val="left" w:pos="1396"/>
              </w:tabs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8A7C4E">
              <w:rPr>
                <w:sz w:val="24"/>
              </w:rPr>
              <w:tab/>
            </w:r>
          </w:p>
        </w:tc>
      </w:tr>
      <w:tr w:rsidR="001A0EAB" w:rsidTr="00E000F1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:rsidTr="00E000F1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submit with signature but will advise professor who will take action __</w:t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:rsidR="001A0EAB" w:rsidRDefault="001A0EAB" w:rsidP="001A0EAB">
      <w:pPr>
        <w:rPr>
          <w:sz w:val="24"/>
        </w:rPr>
      </w:pPr>
      <w:bookmarkStart w:id="0" w:name="_GoBack"/>
      <w:bookmarkEnd w:id="0"/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10B" w:rsidRDefault="0009010B">
      <w:pPr>
        <w:spacing w:after="0" w:line="240" w:lineRule="auto"/>
      </w:pPr>
      <w:r>
        <w:separator/>
      </w:r>
    </w:p>
  </w:endnote>
  <w:endnote w:type="continuationSeparator" w:id="0">
    <w:p w:rsidR="0009010B" w:rsidRDefault="0009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S20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" filled="f" stroked="f" strokeweight=".5pt">
              <v:textbox inset="0,,0">
                <w:txbxContent>
                  <w:p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S20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10B" w:rsidRDefault="0009010B">
      <w:pPr>
        <w:spacing w:after="0" w:line="240" w:lineRule="auto"/>
      </w:pPr>
      <w:r>
        <w:separator/>
      </w:r>
    </w:p>
  </w:footnote>
  <w:footnote w:type="continuationSeparator" w:id="0">
    <w:p w:rsidR="0009010B" w:rsidRDefault="0009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9010B"/>
    <w:rsid w:val="001A0EAB"/>
    <w:rsid w:val="001A751D"/>
    <w:rsid w:val="002F2C48"/>
    <w:rsid w:val="0042411E"/>
    <w:rsid w:val="00447631"/>
    <w:rsid w:val="00606013"/>
    <w:rsid w:val="0061012C"/>
    <w:rsid w:val="008910DC"/>
    <w:rsid w:val="008A7C4E"/>
    <w:rsid w:val="008F7A04"/>
    <w:rsid w:val="00BE1CC0"/>
    <w:rsid w:val="00CC30C8"/>
    <w:rsid w:val="00E000F1"/>
    <w:rsid w:val="00E40BEF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377900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4D6C38"/>
    <w:rsid w:val="008376DC"/>
    <w:rsid w:val="00AC5913"/>
    <w:rsid w:val="00C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0274862F58DE430CA84C5A06A34CD226">
    <w:name w:val="0274862F58DE430CA84C5A06A34CD226"/>
  </w:style>
  <w:style w:type="paragraph" w:customStyle="1" w:styleId="6AE08889637345B9A63BB601F589232D">
    <w:name w:val="6AE08889637345B9A63BB601F589232D"/>
  </w:style>
  <w:style w:type="paragraph" w:customStyle="1" w:styleId="C52789F3466F4FA3A45C6931CD243F50">
    <w:name w:val="C52789F3466F4FA3A45C6931CD243F50"/>
  </w:style>
  <w:style w:type="paragraph" w:customStyle="1" w:styleId="FE130731CBEA4928A3E1C14F8ABD3A25">
    <w:name w:val="FE130731CBEA4928A3E1C14F8ABD3A25"/>
  </w:style>
  <w:style w:type="paragraph" w:customStyle="1" w:styleId="8C31FC3EFA6A424D8F4EF5FD2A685C60">
    <w:name w:val="8C31FC3EFA6A424D8F4EF5FD2A685C60"/>
  </w:style>
  <w:style w:type="paragraph" w:customStyle="1" w:styleId="03DB45CB850647DE95D82BB74A56066A">
    <w:name w:val="03DB45CB850647DE95D82BB74A56066A"/>
  </w:style>
  <w:style w:type="paragraph" w:customStyle="1" w:styleId="F6623B739EC444BAAB2F72C2B31DDBC2">
    <w:name w:val="F6623B739EC444BAAB2F72C2B31DDBC2"/>
  </w:style>
  <w:style w:type="paragraph" w:customStyle="1" w:styleId="FB79AEE37C294AD39171F3E6E0F369CB">
    <w:name w:val="FB79AEE37C294AD39171F3E6E0F369CB"/>
  </w:style>
  <w:style w:type="paragraph" w:customStyle="1" w:styleId="0E21C206F74B435BB4334B8ED82AC049">
    <w:name w:val="0E21C206F74B435BB4334B8ED82AC049"/>
  </w:style>
  <w:style w:type="paragraph" w:customStyle="1" w:styleId="941F47CD9B1247F2B2C65DF7489EE0DC">
    <w:name w:val="941F47CD9B1247F2B2C65DF7489EE0DC"/>
  </w:style>
  <w:style w:type="paragraph" w:customStyle="1" w:styleId="172EEDD15E9D48E8A0FB0883038C5AB7">
    <w:name w:val="172EEDD15E9D48E8A0FB0883038C5AB7"/>
  </w:style>
  <w:style w:type="paragraph" w:customStyle="1" w:styleId="30C8C773DC1B41F7B642482427D7F920">
    <w:name w:val="30C8C773DC1B41F7B642482427D7F920"/>
  </w:style>
  <w:style w:type="paragraph" w:customStyle="1" w:styleId="62714AECB2434724BB23DEC7EB80936F">
    <w:name w:val="62714AECB2434724BB23DEC7EB809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_____________________________________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827FD-8C8D-A440-98FE-330FEA4F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C:\Users\dancye\AppData\Roaming\Microsoft\Templates\Statement of Work (Red design).dotx</Template>
  <TotalTime>46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Paul Bonenfant</cp:lastModifiedBy>
  <cp:revision>4</cp:revision>
  <dcterms:created xsi:type="dcterms:W3CDTF">2020-05-20T14:25:00Z</dcterms:created>
  <dcterms:modified xsi:type="dcterms:W3CDTF">2020-05-20T15:18:00Z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